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8416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2E20B30E" wp14:editId="5A7570A0">
            <wp:extent cx="5691353" cy="5791200"/>
            <wp:effectExtent l="0" t="0" r="508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561" cy="5831096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1E0574" w14:textId="1655549E" w:rsidR="00C6554A" w:rsidRPr="00111322" w:rsidRDefault="00111322" w:rsidP="00C6554A">
      <w:pPr>
        <w:pStyle w:val="Ttulo"/>
        <w:rPr>
          <w:noProof/>
          <w:color w:val="835D00" w:themeColor="accent3" w:themeShade="80"/>
        </w:rPr>
      </w:pPr>
      <w:r>
        <w:rPr>
          <w:noProof/>
          <w:color w:val="835D00" w:themeColor="accent3" w:themeShade="80"/>
        </w:rPr>
        <w:t>Manual técnico</w:t>
      </w:r>
    </w:p>
    <w:p w14:paraId="0CC3F53B" w14:textId="7801D60C" w:rsidR="00C6554A" w:rsidRPr="009679B1" w:rsidRDefault="00111322" w:rsidP="00C6554A">
      <w:pPr>
        <w:pStyle w:val="Subttulo"/>
        <w:rPr>
          <w:noProof/>
        </w:rPr>
      </w:pPr>
      <w:r>
        <w:rPr>
          <w:noProof/>
        </w:rPr>
        <w:t>Muddap</w:t>
      </w:r>
    </w:p>
    <w:p w14:paraId="48D1A7D7" w14:textId="0DA4C037" w:rsidR="002C74C0" w:rsidRDefault="00111322" w:rsidP="00111322">
      <w:pPr>
        <w:pStyle w:val="Informacindecontacto"/>
        <w:rPr>
          <w:noProof/>
          <w:lang w:bidi="es-ES"/>
        </w:rPr>
      </w:pPr>
      <w:r>
        <w:rPr>
          <w:noProof/>
        </w:rPr>
        <w:t>Ana Clara Culeddu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Proyecto II</w:t>
      </w:r>
      <w:r w:rsidR="00C6554A" w:rsidRPr="009679B1">
        <w:rPr>
          <w:noProof/>
          <w:lang w:bidi="es-ES"/>
        </w:rPr>
        <w:t xml:space="preserve"> | </w:t>
      </w:r>
      <w:r>
        <w:rPr>
          <w:noProof/>
        </w:rPr>
        <w:t>5to 2da</w:t>
      </w:r>
    </w:p>
    <w:p w14:paraId="046EC025" w14:textId="27CE0DD4" w:rsidR="00111322" w:rsidRDefault="00111322" w:rsidP="00111322">
      <w:pPr>
        <w:pStyle w:val="Informacindecontacto"/>
        <w:rPr>
          <w:noProof/>
          <w:lang w:bidi="es-ES"/>
        </w:rPr>
      </w:pPr>
    </w:p>
    <w:p w14:paraId="26F5554F" w14:textId="2CD682A1" w:rsidR="00111322" w:rsidRDefault="00111322" w:rsidP="00111322">
      <w:pPr>
        <w:pStyle w:val="Informacindecontacto"/>
        <w:rPr>
          <w:noProof/>
          <w:lang w:bidi="es-ES"/>
        </w:rPr>
      </w:pPr>
    </w:p>
    <w:p w14:paraId="3C5E268B" w14:textId="02F963FD" w:rsidR="00111322" w:rsidRDefault="00111322" w:rsidP="00111322">
      <w:pPr>
        <w:pStyle w:val="Informacindecontacto"/>
        <w:rPr>
          <w:noProof/>
          <w:lang w:bidi="es-ES"/>
        </w:rPr>
      </w:pPr>
    </w:p>
    <w:p w14:paraId="347D8AF2" w14:textId="4F483BEF" w:rsidR="00111322" w:rsidRDefault="00111322" w:rsidP="00111322">
      <w:pPr>
        <w:pStyle w:val="Informacindecontacto"/>
        <w:rPr>
          <w:noProof/>
          <w:lang w:bidi="es-ES"/>
        </w:rPr>
      </w:pPr>
    </w:p>
    <w:p w14:paraId="21301E63" w14:textId="4E0A7848" w:rsidR="00111322" w:rsidRDefault="00111322" w:rsidP="00111322">
      <w:pPr>
        <w:pStyle w:val="Informacindecontacto"/>
        <w:rPr>
          <w:noProof/>
          <w:lang w:bidi="es-ES"/>
        </w:rPr>
      </w:pPr>
    </w:p>
    <w:p w14:paraId="02B54477" w14:textId="7F1048B1" w:rsidR="00111322" w:rsidRDefault="00111322" w:rsidP="00111322">
      <w:pPr>
        <w:pStyle w:val="Informacindecontacto"/>
        <w:rPr>
          <w:noProof/>
          <w:lang w:bidi="es-ES"/>
        </w:rPr>
      </w:pPr>
    </w:p>
    <w:p w14:paraId="5BB9640D" w14:textId="72403C48" w:rsidR="00111322" w:rsidRDefault="00111322" w:rsidP="00111322">
      <w:pPr>
        <w:pStyle w:val="Informacindecontacto"/>
        <w:rPr>
          <w:noProof/>
          <w:lang w:bidi="es-ES"/>
        </w:rPr>
      </w:pPr>
    </w:p>
    <w:p w14:paraId="5F6D797B" w14:textId="5C2FCDB9" w:rsidR="00111322" w:rsidRDefault="00CE734C" w:rsidP="00111322">
      <w:pPr>
        <w:pStyle w:val="Ttulo1"/>
        <w:rPr>
          <w:noProof/>
          <w:color w:val="835D00" w:themeColor="accent3" w:themeShade="80"/>
          <w:sz w:val="44"/>
          <w:szCs w:val="44"/>
        </w:rPr>
      </w:pPr>
      <w:r>
        <w:rPr>
          <w:noProof/>
          <w:color w:val="835D00" w:themeColor="accent3" w:themeShade="80"/>
          <w:sz w:val="44"/>
          <w:szCs w:val="44"/>
        </w:rPr>
        <w:lastRenderedPageBreak/>
        <w:t>Código</w:t>
      </w:r>
    </w:p>
    <w:p w14:paraId="10F5313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//LIBRERIAS------------------------------------------------------------------------------------------------------------------------------------------------------</w:t>
      </w:r>
    </w:p>
    <w:p w14:paraId="296EE78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#include &lt;iostream&gt;</w:t>
      </w:r>
    </w:p>
    <w:p w14:paraId="1EB5BF6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#include &lt;stdlib.h&gt;</w:t>
      </w:r>
    </w:p>
    <w:p w14:paraId="3D7C883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#include &lt;fstream&gt;</w:t>
      </w:r>
    </w:p>
    <w:p w14:paraId="6D828FD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#include &lt;cstdio&gt;</w:t>
      </w:r>
    </w:p>
    <w:p w14:paraId="44D5914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#include &lt;string&gt;</w:t>
      </w:r>
    </w:p>
    <w:p w14:paraId="5033775C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176D61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using namespace std;</w:t>
      </w:r>
    </w:p>
    <w:p w14:paraId="2700301C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4D42706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//CLASES----------------------------------------------------------------------------------------------------------------------------------------------------------</w:t>
      </w:r>
    </w:p>
    <w:p w14:paraId="08DEC4D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class Usuarios{</w:t>
      </w:r>
    </w:p>
    <w:p w14:paraId="6531052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private: </w:t>
      </w:r>
    </w:p>
    <w:p w14:paraId="24A0703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nombre, contrasena;</w:t>
      </w:r>
    </w:p>
    <w:p w14:paraId="39FE5BF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public:</w:t>
      </w:r>
    </w:p>
    <w:p w14:paraId="6E1A754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08123C9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void setNombre(string nom);</w:t>
      </w:r>
    </w:p>
    <w:p w14:paraId="3EAB93B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void setContrasena(string con);</w:t>
      </w:r>
    </w:p>
    <w:p w14:paraId="574EE763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090FB03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string getNombre();</w:t>
      </w:r>
    </w:p>
    <w:p w14:paraId="39E8BD8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string getContrasena();</w:t>
      </w:r>
    </w:p>
    <w:p w14:paraId="30BB7B5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2377CB9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Usuarios(string, string);</w:t>
      </w:r>
    </w:p>
    <w:p w14:paraId="45CB2E6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void crear(Usuarios user);</w:t>
      </w:r>
    </w:p>
    <w:p w14:paraId="1EC04CF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void registrar(Usuarios user);</w:t>
      </w:r>
    </w:p>
    <w:p w14:paraId="5255328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2980A25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};</w:t>
      </w:r>
    </w:p>
    <w:p w14:paraId="46DFAA28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0D8FAB3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class Cajas : public Usuarios{</w:t>
      </w:r>
    </w:p>
    <w:p w14:paraId="5BA8C31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private:</w:t>
      </w:r>
    </w:p>
    <w:p w14:paraId="7450F5D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string nombre_caja;</w:t>
      </w:r>
    </w:p>
    <w:p w14:paraId="60F4F51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 xml:space="preserve">    </w:t>
      </w:r>
      <w:r w:rsidRPr="00CE734C">
        <w:rPr>
          <w:color w:val="auto"/>
          <w:sz w:val="16"/>
          <w:szCs w:val="16"/>
        </w:rPr>
        <w:tab/>
        <w:t>string tipo;</w:t>
      </w:r>
    </w:p>
    <w:p w14:paraId="306AD95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public:</w:t>
      </w:r>
    </w:p>
    <w:p w14:paraId="0E2150C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void setNombre_caja(string nom);</w:t>
      </w:r>
    </w:p>
    <w:p w14:paraId="2F24982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void setTipo(string ti);</w:t>
      </w:r>
    </w:p>
    <w:p w14:paraId="29EE741A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3BE8D20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string getNombre_caja();</w:t>
      </w:r>
    </w:p>
    <w:p w14:paraId="6DCF16E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string getTipo();   </w:t>
      </w:r>
    </w:p>
    <w:p w14:paraId="3CAFC35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</w:t>
      </w:r>
      <w:r w:rsidRPr="00CE734C">
        <w:rPr>
          <w:color w:val="auto"/>
          <w:sz w:val="16"/>
          <w:szCs w:val="16"/>
        </w:rPr>
        <w:tab/>
      </w:r>
    </w:p>
    <w:p w14:paraId="3DE5A57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</w:t>
      </w:r>
      <w:r w:rsidRPr="00CE734C">
        <w:rPr>
          <w:color w:val="auto"/>
          <w:sz w:val="16"/>
          <w:szCs w:val="16"/>
        </w:rPr>
        <w:tab/>
        <w:t>Cajas(string, string, string, string);</w:t>
      </w:r>
    </w:p>
    <w:p w14:paraId="2E099D4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void crear(Cajas caja, Usuarios user);</w:t>
      </w:r>
    </w:p>
    <w:p w14:paraId="41E448F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void modificar(Cajas caja, Usuarios user);</w:t>
      </w:r>
    </w:p>
    <w:p w14:paraId="6DD1370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void borrar(Cajas caja, Usuarios user);</w:t>
      </w:r>
    </w:p>
    <w:p w14:paraId="0E39D47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void mirar(Cajas caja, Usuarios user);</w:t>
      </w:r>
    </w:p>
    <w:p w14:paraId="5B981AD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void cant_cajas(Cajas caja, Usuarios user);</w:t>
      </w:r>
    </w:p>
    <w:p w14:paraId="7549920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};</w:t>
      </w:r>
    </w:p>
    <w:p w14:paraId="2272EE2E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2E282F0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class Elementos: public Usuarios{</w:t>
      </w:r>
    </w:p>
    <w:p w14:paraId="56A0207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private: </w:t>
      </w:r>
    </w:p>
    <w:p w14:paraId="580A4CA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string nombre_elemento;</w:t>
      </w:r>
    </w:p>
    <w:p w14:paraId="1E2C3B5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public:</w:t>
      </w:r>
    </w:p>
    <w:p w14:paraId="21EDAF8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3672D07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void setNombreElemento(string nom);</w:t>
      </w:r>
    </w:p>
    <w:p w14:paraId="6DB42E95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346C03A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string getNombreElemento();</w:t>
      </w:r>
    </w:p>
    <w:p w14:paraId="2ED55C3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4A3F5A1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Elementos(string, string, string);</w:t>
      </w:r>
    </w:p>
    <w:p w14:paraId="7B6FC8F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void crear(Elementos elemento1, Cajas caja, Usuarios user);</w:t>
      </w:r>
    </w:p>
    <w:p w14:paraId="0A7EB1A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void borrar(Elementos elemento1, Cajas caja, Usuarios user);</w:t>
      </w:r>
    </w:p>
    <w:p w14:paraId="39725DC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7383D29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//bool verificarentero(string num1);</w:t>
      </w:r>
    </w:p>
    <w:p w14:paraId="2333A38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0F1571C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};</w:t>
      </w:r>
    </w:p>
    <w:p w14:paraId="44BB6D56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55E47F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>//CONSTRUCTOR SET GETTER - USUARIOS ---------------------------------------------------------------------------------------------------</w:t>
      </w:r>
    </w:p>
    <w:p w14:paraId="6CFCCD9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Usuarios::Usuarios(string _nombre, string _contrasena){</w:t>
      </w:r>
    </w:p>
    <w:p w14:paraId="3968E0E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nombre = _nombre;</w:t>
      </w:r>
    </w:p>
    <w:p w14:paraId="07896BF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contrasena = _contrasena;</w:t>
      </w:r>
    </w:p>
    <w:p w14:paraId="3DFFBF5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};</w:t>
      </w:r>
    </w:p>
    <w:p w14:paraId="175C59EE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4CF2B37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Usuarios::setNombre(string nom){</w:t>
      </w:r>
    </w:p>
    <w:p w14:paraId="15DB91F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nombre = nom;</w:t>
      </w:r>
    </w:p>
    <w:p w14:paraId="237B208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459C6BB5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1CDCD83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Usuarios::setContrasena(string con){</w:t>
      </w:r>
    </w:p>
    <w:p w14:paraId="5F5FB18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contrasena = con;</w:t>
      </w:r>
    </w:p>
    <w:p w14:paraId="752AC2C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047EA58F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09A2160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string Usuarios::getNombre(){</w:t>
      </w:r>
    </w:p>
    <w:p w14:paraId="2A33AB1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return nombre;</w:t>
      </w:r>
    </w:p>
    <w:p w14:paraId="1B36583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0EE2C977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2D57966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string Usuarios::getContrasena(){</w:t>
      </w:r>
    </w:p>
    <w:p w14:paraId="14319B6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return contrasena;</w:t>
      </w:r>
    </w:p>
    <w:p w14:paraId="4E246C4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665BBFA7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8D4694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//CONSTRUCTOR SET GETTER - CAJAS ---------------------------------------------------------------------------------------------------------</w:t>
      </w:r>
    </w:p>
    <w:p w14:paraId="37D762B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Cajas::Cajas(string _nombre, string _contrasena, string _nombre_caja, string _tipo) : Usuarios(_nombre, _contrasena){</w:t>
      </w:r>
    </w:p>
    <w:p w14:paraId="5CF300D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nombre_caja = _nombre_caja;</w:t>
      </w:r>
    </w:p>
    <w:p w14:paraId="717403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tipo = _tipo;</w:t>
      </w:r>
    </w:p>
    <w:p w14:paraId="0AB0BBC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3921A547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5ACE6DA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Cajas::setNombre_caja(string nom){</w:t>
      </w:r>
    </w:p>
    <w:p w14:paraId="3C51B03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nombre_caja = nom;</w:t>
      </w:r>
    </w:p>
    <w:p w14:paraId="24E1A37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7F49E220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5074DF2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>void Cajas::setTipo(string ti){</w:t>
      </w:r>
    </w:p>
    <w:p w14:paraId="2EA1F35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tipo = ti;</w:t>
      </w:r>
    </w:p>
    <w:p w14:paraId="160173C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50C44A7A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1569FD5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string Cajas::getNombre_caja(){</w:t>
      </w:r>
    </w:p>
    <w:p w14:paraId="1E28D65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return nombre_caja;</w:t>
      </w:r>
    </w:p>
    <w:p w14:paraId="1FB3720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4229D5F3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5A01A49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string Cajas::getTipo(){</w:t>
      </w:r>
    </w:p>
    <w:p w14:paraId="0C14227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return tipo;</w:t>
      </w:r>
    </w:p>
    <w:p w14:paraId="7B7B723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49D8B3C4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19754AA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//CONSTRUCTOR SET GETTER - ELEMENTOS -----------------------------------------------------------------------------------------------------</w:t>
      </w:r>
    </w:p>
    <w:p w14:paraId="43BEE54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Elementos::Elementos(string _nombre, string _contrasena, string _nombre_elemento) : Usuarios (_nombre, _contrasena){</w:t>
      </w:r>
    </w:p>
    <w:p w14:paraId="0D6FB0F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nombre_elemento = _nombre_elemento;</w:t>
      </w:r>
    </w:p>
    <w:p w14:paraId="10E5909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51E97B13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05236FE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Elementos::setNombreElemento(string nom){</w:t>
      </w:r>
    </w:p>
    <w:p w14:paraId="3B88CF4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nombre_elemento = nom;</w:t>
      </w:r>
    </w:p>
    <w:p w14:paraId="0A83BE6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7B2BCAA1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5A098D8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string Elementos::getNombreElemento(){</w:t>
      </w:r>
    </w:p>
    <w:p w14:paraId="3B885F3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return nombre_elemento;</w:t>
      </w:r>
    </w:p>
    <w:p w14:paraId="79B9D0F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68937E75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7D6734C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//MENÚ ELEMENTOS --------------------------------------------------------------------------------------------------------------------------</w:t>
      </w:r>
    </w:p>
    <w:p w14:paraId="7B60B42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cambiarCaja(Cajas caja, Usuarios user){</w:t>
      </w:r>
    </w:p>
    <w:p w14:paraId="47ECDBD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</w:p>
    <w:p w14:paraId="64B9C70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Elementos elemento1 (user.getContrasena(), user.getNombre(), "");</w:t>
      </w:r>
    </w:p>
    <w:p w14:paraId="46162DA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bool volver = false;</w:t>
      </w:r>
    </w:p>
    <w:p w14:paraId="5BE2BAD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string opcion;</w:t>
      </w:r>
    </w:p>
    <w:p w14:paraId="242662A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 xml:space="preserve">    while (volver == false){</w:t>
      </w:r>
    </w:p>
    <w:p w14:paraId="6FA49D3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cout&lt;&lt;"\n 1 - Agregar elementos \n 2 - Borrar elemento \n 3 - Volver atras \n Ingrese opcion: ";</w:t>
      </w:r>
    </w:p>
    <w:p w14:paraId="1930A91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cin&gt;&gt;opcion;</w:t>
      </w:r>
    </w:p>
    <w:p w14:paraId="7AD49ED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if (opcion=="1"){</w:t>
      </w:r>
    </w:p>
    <w:p w14:paraId="49DF829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elemento1.crear(elemento1, caja, user);</w:t>
      </w:r>
    </w:p>
    <w:p w14:paraId="1EA2A47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608C447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if(opcion=="2"){</w:t>
      </w:r>
    </w:p>
    <w:p w14:paraId="002C78C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elemento1.borrar(elemento1, caja, user);</w:t>
      </w:r>
    </w:p>
    <w:p w14:paraId="45215BE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2BD08EC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if(opcion == "3"){</w:t>
      </w:r>
    </w:p>
    <w:p w14:paraId="7B0358C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volver = true;</w:t>
      </w:r>
    </w:p>
    <w:p w14:paraId="4A72230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17B7E30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else{</w:t>
      </w:r>
    </w:p>
    <w:p w14:paraId="048D183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cout &lt;&lt; "Esa opción no existe" &lt;&lt; endl;</w:t>
      </w:r>
    </w:p>
    <w:p w14:paraId="33E721A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45026FB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};</w:t>
      </w:r>
    </w:p>
    <w:p w14:paraId="0985735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5FA7781F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36B8261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//MENÚ CAJAS ---------------------------------------------------------------------------------------------------------------------------------</w:t>
      </w:r>
    </w:p>
    <w:p w14:paraId="5199F84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menu(Usuarios user){</w:t>
      </w:r>
    </w:p>
    <w:p w14:paraId="1AD59C6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Cajas caja1 (user.getContrasena(), user.getNombre(),"", "");</w:t>
      </w:r>
    </w:p>
    <w:p w14:paraId="0FDEA7A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string opcion, buscar;</w:t>
      </w:r>
    </w:p>
    <w:p w14:paraId="6BD2E2B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bool salida = false;</w:t>
      </w:r>
    </w:p>
    <w:p w14:paraId="1450B55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ofstream archivo;</w:t>
      </w:r>
    </w:p>
    <w:p w14:paraId="774A88D3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016FF0E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while (salida == false){</w:t>
      </w:r>
    </w:p>
    <w:p w14:paraId="3E79974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cout&lt;&lt;"\n 1 - Crear caja \n 2 - Borrar caja \n 3 - Modificar caja \n 4 - Mirar interior \n 5 - Ver todas las cajas \n 6 - Salir \n Ingrese opcion: ";</w:t>
      </w:r>
    </w:p>
    <w:p w14:paraId="59AD2B9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cin&gt;&gt;opcion;</w:t>
      </w:r>
    </w:p>
    <w:p w14:paraId="636E89B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if (opcion == "1"){</w:t>
      </w:r>
    </w:p>
    <w:p w14:paraId="22A5F1F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caja1.crear(caja1, user);</w:t>
      </w:r>
    </w:p>
    <w:p w14:paraId="5341862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13C52B3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if(opcion == "2"){</w:t>
      </w:r>
    </w:p>
    <w:p w14:paraId="0E179FA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 xml:space="preserve">    </w:t>
      </w:r>
      <w:r w:rsidRPr="00CE734C">
        <w:rPr>
          <w:color w:val="auto"/>
          <w:sz w:val="16"/>
          <w:szCs w:val="16"/>
        </w:rPr>
        <w:tab/>
        <w:t xml:space="preserve">    caja1.borrar(caja1, user);</w:t>
      </w:r>
    </w:p>
    <w:p w14:paraId="3B552FE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4E1C518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if(opcion == "3"){</w:t>
      </w:r>
    </w:p>
    <w:p w14:paraId="2F710F0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 xml:space="preserve">    caja1.modificar(caja1, user);</w:t>
      </w:r>
    </w:p>
    <w:p w14:paraId="1F5B192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04DFAB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if(opcion == "4"){</w:t>
      </w:r>
    </w:p>
    <w:p w14:paraId="13BC930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 xml:space="preserve">    caja1.mirar(caja1, user);</w:t>
      </w:r>
    </w:p>
    <w:p w14:paraId="4461416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62168EF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if(opcion == "5"){</w:t>
      </w:r>
    </w:p>
    <w:p w14:paraId="16777A5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caja1.cant_cajas(caja1, user);</w:t>
      </w:r>
    </w:p>
    <w:p w14:paraId="009C2E1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02A04EA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if(opcion == "6"){</w:t>
      </w:r>
    </w:p>
    <w:p w14:paraId="5AF6BFB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salida = true;</w:t>
      </w:r>
    </w:p>
    <w:p w14:paraId="4725299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77B9D5E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else{</w:t>
      </w:r>
    </w:p>
    <w:p w14:paraId="2F50F54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cout&lt;&lt;"Esa opcion no existe.";</w:t>
      </w:r>
    </w:p>
    <w:p w14:paraId="4FDDD11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0BAB8A0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 </w:t>
      </w:r>
    </w:p>
    <w:p w14:paraId="4EDB994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5994AF28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3810745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//MÉTODOS - USUARIOS -------------------------------------------------------------------------------------------------------------------------</w:t>
      </w:r>
    </w:p>
    <w:p w14:paraId="6A4CDDA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bool verifica(string nom){</w:t>
      </w:r>
    </w:p>
    <w:p w14:paraId="21E0A05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ifstream leer("usuarios.txt", ios::in);</w:t>
      </w:r>
    </w:p>
    <w:p w14:paraId="417424C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_nom;</w:t>
      </w:r>
    </w:p>
    <w:p w14:paraId="1FB4248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_con;</w:t>
      </w:r>
    </w:p>
    <w:p w14:paraId="5CEA7CB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leer&gt;&gt;_con;</w:t>
      </w:r>
    </w:p>
    <w:p w14:paraId="2ABFC70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while(!leer.eof()){</w:t>
      </w:r>
    </w:p>
    <w:p w14:paraId="1A445BF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leer&gt;&gt;_nom;</w:t>
      </w:r>
    </w:p>
    <w:p w14:paraId="4B892AE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if(_nom == nom){</w:t>
      </w:r>
    </w:p>
    <w:p w14:paraId="6840031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leer.close();</w:t>
      </w:r>
    </w:p>
    <w:p w14:paraId="7AC43A8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return false;</w:t>
      </w:r>
    </w:p>
    <w:p w14:paraId="5506932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784822E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ab/>
        <w:t>}</w:t>
      </w:r>
    </w:p>
    <w:p w14:paraId="026FA2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leer.close();</w:t>
      </w:r>
    </w:p>
    <w:p w14:paraId="0FB3432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return true;</w:t>
      </w:r>
    </w:p>
    <w:p w14:paraId="6B24632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</w:p>
    <w:p w14:paraId="6DFC7ED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0A9A2C36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579ED91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bool verificar(string nom, string con){</w:t>
      </w:r>
    </w:p>
    <w:p w14:paraId="03FA965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ifstream leer("usuarios.txt", ios::in);</w:t>
      </w:r>
    </w:p>
    <w:p w14:paraId="3F66DC7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_nom;</w:t>
      </w:r>
    </w:p>
    <w:p w14:paraId="68250FB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_con;</w:t>
      </w:r>
    </w:p>
    <w:p w14:paraId="70D969D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while(!leer.eof()){</w:t>
      </w:r>
    </w:p>
    <w:p w14:paraId="5FBE9FC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leer&gt;&gt;_con;</w:t>
      </w:r>
    </w:p>
    <w:p w14:paraId="2F041EC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leer&gt;&gt;_nom;</w:t>
      </w:r>
    </w:p>
    <w:p w14:paraId="4C1EC7A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if(_nom == nom &amp;&amp; _con == con){</w:t>
      </w:r>
    </w:p>
    <w:p w14:paraId="53DE7DC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leer.close();</w:t>
      </w:r>
    </w:p>
    <w:p w14:paraId="198C1DE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return false;</w:t>
      </w:r>
    </w:p>
    <w:p w14:paraId="2F63DBE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24F7A3C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4B52DCF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leer.close();</w:t>
      </w:r>
    </w:p>
    <w:p w14:paraId="44F4ABA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return true;</w:t>
      </w:r>
    </w:p>
    <w:p w14:paraId="7969118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</w:p>
    <w:p w14:paraId="4ED28AA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7E1D6F58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4A4584E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Usuarios::crear(Usuarios user){</w:t>
      </w:r>
    </w:p>
    <w:p w14:paraId="68081DD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</w:p>
    <w:p w14:paraId="1A6D49A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ofstream archivo1;</w:t>
      </w:r>
    </w:p>
    <w:p w14:paraId="6DAF33E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nom, con;</w:t>
      </w:r>
    </w:p>
    <w:p w14:paraId="7567138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cout &lt;&lt; "Ingrese nombre de usuario: ";</w:t>
      </w:r>
    </w:p>
    <w:p w14:paraId="0E64665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 &gt;&gt; nom;</w:t>
      </w:r>
    </w:p>
    <w:p w14:paraId="3CB660F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 &lt;&lt; "Ingrese contrasena: ";</w:t>
      </w:r>
    </w:p>
    <w:p w14:paraId="3BB36D6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 &gt;&gt; con;</w:t>
      </w:r>
    </w:p>
    <w:p w14:paraId="6D79CC2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archivo1.open("usuarios.txt", ios::app);</w:t>
      </w:r>
    </w:p>
    <w:p w14:paraId="749AFBE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user.setContrasena(con);</w:t>
      </w:r>
    </w:p>
    <w:p w14:paraId="78BE4B5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ab/>
        <w:t>user.setNombre(nom);</w:t>
      </w:r>
    </w:p>
    <w:p w14:paraId="375D500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if (verifica(nom)){</w:t>
      </w:r>
    </w:p>
    <w:p w14:paraId="11D2F28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archivo1 &lt;&lt; user.getContrasena() + " " + user.getNombre() &lt;&lt; endl;</w:t>
      </w:r>
    </w:p>
    <w:p w14:paraId="64AF1FC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cout &lt;&lt; "¡Registro exitoso!" &lt;&lt; endl;</w:t>
      </w:r>
    </w:p>
    <w:p w14:paraId="2D62DD0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44C51C5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else{</w:t>
      </w:r>
    </w:p>
    <w:p w14:paraId="58DC4F0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cout &lt;&lt; "Ese nombre de usuario ya existe. Ingrese otro." &lt;&lt; endl;</w:t>
      </w:r>
    </w:p>
    <w:p w14:paraId="16D0A63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5D84A02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archivo1.close();</w:t>
      </w:r>
    </w:p>
    <w:p w14:paraId="4401101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77D45D2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</w:t>
      </w:r>
    </w:p>
    <w:p w14:paraId="2907D1C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Usuarios::registrar(Usuarios user){</w:t>
      </w:r>
    </w:p>
    <w:p w14:paraId="2C089DE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</w:p>
    <w:p w14:paraId="619DBCF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ofstream archivo;</w:t>
      </w:r>
    </w:p>
    <w:p w14:paraId="7B67561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nom, con;</w:t>
      </w:r>
    </w:p>
    <w:p w14:paraId="465E0AE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cout &lt;&lt; "Ingrese nombre de usuario: ";</w:t>
      </w:r>
    </w:p>
    <w:p w14:paraId="20D4AD9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 &gt;&gt; nom;</w:t>
      </w:r>
    </w:p>
    <w:p w14:paraId="1A1333E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 &lt;&lt; "Ingrese contrasena: ";</w:t>
      </w:r>
    </w:p>
    <w:p w14:paraId="6DBAB61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 &gt;&gt; con;  </w:t>
      </w:r>
    </w:p>
    <w:p w14:paraId="2EE7E79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if(verificar(nom, con)){</w:t>
      </w:r>
    </w:p>
    <w:p w14:paraId="11AC934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cout &lt;&lt; "El usuario y la contraseña no coinciden" &lt;&lt; endl;</w:t>
      </w:r>
    </w:p>
    <w:p w14:paraId="2499E0B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3E4E4D2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else{</w:t>
      </w:r>
    </w:p>
    <w:p w14:paraId="5CF2C35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user.setContrasena(con);</w:t>
      </w:r>
    </w:p>
    <w:p w14:paraId="683D735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user.setNombre(nom);</w:t>
      </w:r>
    </w:p>
    <w:p w14:paraId="187FB9E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menu(user);</w:t>
      </w:r>
    </w:p>
    <w:p w14:paraId="770BF48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20B1244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archivo.close();</w:t>
      </w:r>
    </w:p>
    <w:p w14:paraId="46C8AE7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1BD94DA4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7A845A9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//MÉTODOS - CAJAS ---------------------------------------------------------------------------------------------------------------------</w:t>
      </w:r>
    </w:p>
    <w:p w14:paraId="4293BCF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Cajas::crear(Cajas caja, Usuarios user){</w:t>
      </w:r>
    </w:p>
    <w:p w14:paraId="38C59B2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</w:p>
    <w:p w14:paraId="0FDE53A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ab/>
        <w:t>string op_crear, nombre, arch, c;</w:t>
      </w:r>
    </w:p>
    <w:p w14:paraId="5F3C0CC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ofstream archivo;</w:t>
      </w:r>
    </w:p>
    <w:p w14:paraId="1DC20ED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ofstream ca;</w:t>
      </w:r>
    </w:p>
    <w:p w14:paraId="38C0604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cout&lt;&lt;"\n 1 - Caja para mudar \n 2 - Caja para donar \n Ingrese opcion: ";</w:t>
      </w:r>
    </w:p>
    <w:p w14:paraId="473ADF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cin&gt;&gt;op_crear;</w:t>
      </w:r>
    </w:p>
    <w:p w14:paraId="3896A1A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if (op_crear == "1"){</w:t>
      </w:r>
    </w:p>
    <w:p w14:paraId="05C4ABD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caja.setTipo("mudar");</w:t>
      </w:r>
    </w:p>
    <w:p w14:paraId="64FFEEC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497731B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7CBA030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caja.setNombre_caja(nombre);</w:t>
      </w:r>
    </w:p>
    <w:p w14:paraId="0713186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 = user.getNombre() + caja.getNombre_caja() + caja.getTipo();</w:t>
      </w:r>
    </w:p>
    <w:p w14:paraId="029D1B9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archivo.open(arch + ".txt", ios::app);</w:t>
      </w:r>
    </w:p>
    <w:p w14:paraId="60382B5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archivo.close();</w:t>
      </w:r>
      <w:r w:rsidRPr="00CE734C">
        <w:rPr>
          <w:color w:val="auto"/>
          <w:sz w:val="16"/>
          <w:szCs w:val="16"/>
        </w:rPr>
        <w:tab/>
      </w:r>
    </w:p>
    <w:p w14:paraId="65E3D7B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 = "cajas" + user.getNombre();</w:t>
      </w:r>
    </w:p>
    <w:p w14:paraId="70D764E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ca.open(c + ".txt", ios::app);</w:t>
      </w:r>
    </w:p>
    <w:p w14:paraId="1247524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 &lt;&lt; arch &lt;&lt; endl;</w:t>
      </w:r>
    </w:p>
    <w:p w14:paraId="552B5B2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ca.close();</w:t>
      </w:r>
    </w:p>
    <w:p w14:paraId="7B54FBA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0647F62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else if(op_crear == "2"){</w:t>
      </w:r>
    </w:p>
    <w:p w14:paraId="11BA71E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caja.setTipo("donar");</w:t>
      </w:r>
    </w:p>
    <w:p w14:paraId="38B0BF4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6FA6D32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6DFF0FC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caja.setNombre_caja(nombre);</w:t>
      </w:r>
    </w:p>
    <w:p w14:paraId="6D0E11E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 = user.getNombre() + caja.getNombre_caja() + caja.getTipo();</w:t>
      </w:r>
    </w:p>
    <w:p w14:paraId="4FD18A1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archivo.open(arch + ".txt", ios::app);</w:t>
      </w:r>
    </w:p>
    <w:p w14:paraId="34AB264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archivo.close();</w:t>
      </w:r>
      <w:r w:rsidRPr="00CE734C">
        <w:rPr>
          <w:color w:val="auto"/>
          <w:sz w:val="16"/>
          <w:szCs w:val="16"/>
        </w:rPr>
        <w:tab/>
      </w:r>
    </w:p>
    <w:p w14:paraId="24E7C1F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 = "cajas" + user.getNombre();</w:t>
      </w:r>
    </w:p>
    <w:p w14:paraId="6A09E51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ca.open(c + ".txt", ios::app);</w:t>
      </w:r>
    </w:p>
    <w:p w14:paraId="18A6AFE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 &lt;&lt; arch &lt;&lt; endl;</w:t>
      </w:r>
    </w:p>
    <w:p w14:paraId="4DB7C14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ca.close();</w:t>
      </w:r>
    </w:p>
    <w:p w14:paraId="1D7ECB1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2442D6D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else{</w:t>
      </w:r>
    </w:p>
    <w:p w14:paraId="33392F5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cout&lt;&lt;"Esa opción no existe";</w:t>
      </w:r>
    </w:p>
    <w:p w14:paraId="33D983F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 xml:space="preserve">    }</w:t>
      </w:r>
    </w:p>
    <w:p w14:paraId="3AA80AB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5BAF2D72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A6F65F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Cajas::modificar(Cajas caja, Usuarios user){</w:t>
      </w:r>
    </w:p>
    <w:p w14:paraId="4EA8E3F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</w:p>
    <w:p w14:paraId="403D7B8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op_crear, nombre, arch, c, nom;</w:t>
      </w:r>
    </w:p>
    <w:p w14:paraId="11B7CD5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bool encontrado = false;</w:t>
      </w:r>
    </w:p>
    <w:p w14:paraId="534E704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ifstream archivo;</w:t>
      </w:r>
    </w:p>
    <w:p w14:paraId="0335570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cout&lt;&lt;"\n 1 - Caja para mudar \n 2 - Caja para donar \n Ingrese opcion: ";</w:t>
      </w:r>
    </w:p>
    <w:p w14:paraId="3058E3E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cin&gt;&gt;op_crear;</w:t>
      </w:r>
    </w:p>
    <w:p w14:paraId="5D2C543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if (op_crear == "1"){</w:t>
      </w:r>
    </w:p>
    <w:p w14:paraId="08A7820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caja.setTipo("mudar");</w:t>
      </w:r>
    </w:p>
    <w:p w14:paraId="1D34C57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0C87A45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4AB990F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caja.setNombre_caja(nombre);  </w:t>
      </w:r>
    </w:p>
    <w:p w14:paraId="4BFA9C3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 = user.getNombre() + caja.getNombre_caja() + caja.getTipo();</w:t>
      </w:r>
    </w:p>
    <w:p w14:paraId="6847869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 = "cajas" + user.getNombre() + ".txt";</w:t>
      </w:r>
    </w:p>
    <w:p w14:paraId="1B03AA9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archivo.open(c, ios::in);</w:t>
      </w:r>
    </w:p>
    <w:p w14:paraId="76B5661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if(archivo.is_open()){</w:t>
      </w:r>
    </w:p>
    <w:p w14:paraId="281A290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while(!archivo.eof()){</w:t>
      </w:r>
    </w:p>
    <w:p w14:paraId="0EA556C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archivo &gt;&gt; nom;</w:t>
      </w:r>
    </w:p>
    <w:p w14:paraId="77FDCFB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if (nom == arch){</w:t>
      </w:r>
    </w:p>
    <w:p w14:paraId="5F16F37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encontrado = true;</w:t>
      </w:r>
    </w:p>
    <w:p w14:paraId="0E867DB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cambiarCaja(caja, user);</w:t>
      </w:r>
    </w:p>
    <w:p w14:paraId="589271E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0528BE9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archivo &gt;&gt; nom;</w:t>
      </w:r>
    </w:p>
    <w:p w14:paraId="0724F45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2FBD56C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  <w:r w:rsidRPr="00CE734C">
        <w:rPr>
          <w:color w:val="auto"/>
          <w:sz w:val="16"/>
          <w:szCs w:val="16"/>
        </w:rPr>
        <w:tab/>
      </w:r>
    </w:p>
    <w:p w14:paraId="0DB73FE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archivo.close();</w:t>
      </w:r>
    </w:p>
    <w:p w14:paraId="4A1C37F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if (encontrado == false){</w:t>
      </w:r>
    </w:p>
    <w:p w14:paraId="379B186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</w:t>
      </w:r>
      <w:r w:rsidRPr="00CE734C">
        <w:rPr>
          <w:color w:val="auto"/>
          <w:sz w:val="16"/>
          <w:szCs w:val="16"/>
        </w:rPr>
        <w:tab/>
        <w:t>cout &lt;&lt; "Caja no encontrada" &lt;&lt; endl;</w:t>
      </w:r>
    </w:p>
    <w:p w14:paraId="5403166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158067F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7A20EE5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 xml:space="preserve">    else if(op_crear == "2"){</w:t>
      </w:r>
    </w:p>
    <w:p w14:paraId="5C64F66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caja.setTipo("donar");</w:t>
      </w:r>
    </w:p>
    <w:p w14:paraId="284E4D4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5EF8421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750B376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caja.setNombre_caja(nombre);  </w:t>
      </w:r>
    </w:p>
    <w:p w14:paraId="4A59513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 = user.getNombre() + caja.getNombre_caja() + caja.getTipo();</w:t>
      </w:r>
    </w:p>
    <w:p w14:paraId="5F8DB34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 = "cajas" + user.getNombre() + ".txt";</w:t>
      </w:r>
    </w:p>
    <w:p w14:paraId="5A236DC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archivo.open(c, ios::in);</w:t>
      </w:r>
    </w:p>
    <w:p w14:paraId="1C3753F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if(archivo.is_open()){</w:t>
      </w:r>
    </w:p>
    <w:p w14:paraId="119D216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while(!archivo.eof()){</w:t>
      </w:r>
    </w:p>
    <w:p w14:paraId="5417D4E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archivo &gt;&gt; nom;</w:t>
      </w:r>
    </w:p>
    <w:p w14:paraId="31502D6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if (nom == arch){</w:t>
      </w:r>
    </w:p>
    <w:p w14:paraId="6BEB008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encontrado = true;</w:t>
      </w:r>
    </w:p>
    <w:p w14:paraId="317FACF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cambiarCaja(caja, user);</w:t>
      </w:r>
    </w:p>
    <w:p w14:paraId="0A1B072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49EE15F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archivo &gt;&gt; nom;</w:t>
      </w:r>
    </w:p>
    <w:p w14:paraId="4DCDAAC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661D6C6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  <w:r w:rsidRPr="00CE734C">
        <w:rPr>
          <w:color w:val="auto"/>
          <w:sz w:val="16"/>
          <w:szCs w:val="16"/>
        </w:rPr>
        <w:tab/>
      </w:r>
    </w:p>
    <w:p w14:paraId="11D4C30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archivo.close();</w:t>
      </w:r>
    </w:p>
    <w:p w14:paraId="2A499C1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if (encontrado == false){</w:t>
      </w:r>
    </w:p>
    <w:p w14:paraId="64F5BD9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</w:t>
      </w:r>
      <w:r w:rsidRPr="00CE734C">
        <w:rPr>
          <w:color w:val="auto"/>
          <w:sz w:val="16"/>
          <w:szCs w:val="16"/>
        </w:rPr>
        <w:tab/>
        <w:t>cout &lt;&lt; "Caja no encontrada" &lt;&lt; endl;</w:t>
      </w:r>
    </w:p>
    <w:p w14:paraId="42778CF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7F67DFA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4EFB260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else{</w:t>
      </w:r>
    </w:p>
    <w:p w14:paraId="13EE2B1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cout&lt;&lt;"Esa opción no existe";</w:t>
      </w:r>
    </w:p>
    <w:p w14:paraId="32F8D23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   </w:t>
      </w:r>
    </w:p>
    <w:p w14:paraId="0EA4C02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616B5E0B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F03C4B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Cajas::borrar(Cajas caja, Usuarios user){</w:t>
      </w:r>
    </w:p>
    <w:p w14:paraId="7E9E1F2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</w:p>
    <w:p w14:paraId="131D2B0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op_crear, nombre, arch, nom, c;</w:t>
      </w:r>
    </w:p>
    <w:p w14:paraId="61077C2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bool encontrado = false;</w:t>
      </w:r>
    </w:p>
    <w:p w14:paraId="77321C1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ifstream viejo;</w:t>
      </w:r>
    </w:p>
    <w:p w14:paraId="586C5BD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ab/>
        <w:t>ofstream nuevo;</w:t>
      </w:r>
    </w:p>
    <w:p w14:paraId="500D58C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cout&lt;&lt;"\n 1 - Caja para mudar \n 2 - Caja para donar \n Ingrese opcion: ";</w:t>
      </w:r>
    </w:p>
    <w:p w14:paraId="2B145B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cin&gt;&gt;op_crear;</w:t>
      </w:r>
    </w:p>
    <w:p w14:paraId="4700A1D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if (op_crear == "1"){</w:t>
      </w:r>
    </w:p>
    <w:p w14:paraId="7E4CDC3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caja.setTipo("mudar");</w:t>
      </w:r>
    </w:p>
    <w:p w14:paraId="65AA000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45CFEDB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54DFC29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caja.setNombre_caja(nombre);  </w:t>
      </w:r>
    </w:p>
    <w:p w14:paraId="2739531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 xml:space="preserve">arch = user.getNombre() + caja.getNombre_caja() + caja.getTipo() + ".txt";   </w:t>
      </w:r>
    </w:p>
    <w:p w14:paraId="5D35FF6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 xml:space="preserve">remove(arch.c_str());   </w:t>
      </w:r>
    </w:p>
    <w:p w14:paraId="7B9344D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 = user.getNombre() + caja.getNombre_caja() + caja.getTipo(); </w:t>
      </w:r>
    </w:p>
    <w:p w14:paraId="5BC5D29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 = "cajas" + user.getNombre() + ".txt";</w:t>
      </w:r>
    </w:p>
    <w:p w14:paraId="4F2BB6F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viejo.open(c, ios::in);</w:t>
      </w:r>
    </w:p>
    <w:p w14:paraId="5B1683E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nuevo.open("auxiliar.txt", ios::out);</w:t>
      </w:r>
    </w:p>
    <w:p w14:paraId="09CF503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if(viejo.is_open()){</w:t>
      </w:r>
    </w:p>
    <w:p w14:paraId="7146491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while(!viejo.eof()){</w:t>
      </w:r>
    </w:p>
    <w:p w14:paraId="306FE1A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viejo &gt;&gt; nom;</w:t>
      </w:r>
    </w:p>
    <w:p w14:paraId="4F2FE6A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if (nom == arch){</w:t>
      </w:r>
    </w:p>
    <w:p w14:paraId="7BB1917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cout &lt;&lt; "Registro borrado";</w:t>
      </w:r>
    </w:p>
    <w:p w14:paraId="6625ECB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encontrado = true;</w:t>
      </w:r>
    </w:p>
    <w:p w14:paraId="57F7707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4AA2575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else{</w:t>
      </w:r>
    </w:p>
    <w:p w14:paraId="50FDF48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nuevo &lt;&lt; nom &lt;&lt; endl;</w:t>
      </w:r>
    </w:p>
    <w:p w14:paraId="399AE14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05C0E21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viejo &gt;&gt; nom;</w:t>
      </w:r>
    </w:p>
    <w:p w14:paraId="53AD836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4296454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  <w:r w:rsidRPr="00CE734C">
        <w:rPr>
          <w:color w:val="auto"/>
          <w:sz w:val="16"/>
          <w:szCs w:val="16"/>
        </w:rPr>
        <w:tab/>
      </w:r>
    </w:p>
    <w:p w14:paraId="19EDA11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viejo.close();</w:t>
      </w:r>
    </w:p>
    <w:p w14:paraId="4C49F4C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nuevo.close();</w:t>
      </w:r>
    </w:p>
    <w:p w14:paraId="4C41499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remove(c.c_str());</w:t>
      </w:r>
    </w:p>
    <w:p w14:paraId="7FB02B7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rename("auxiliar.txt", c.c_str());</w:t>
      </w:r>
    </w:p>
    <w:p w14:paraId="24818F9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if (encontrado == false){</w:t>
      </w:r>
    </w:p>
    <w:p w14:paraId="196E4F6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</w:t>
      </w:r>
      <w:r w:rsidRPr="00CE734C">
        <w:rPr>
          <w:color w:val="auto"/>
          <w:sz w:val="16"/>
          <w:szCs w:val="16"/>
        </w:rPr>
        <w:tab/>
        <w:t>cout &lt;&lt; "Registro no encontrado" &lt;&lt; endl;</w:t>
      </w:r>
    </w:p>
    <w:p w14:paraId="37E9CB9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ab/>
      </w:r>
      <w:r w:rsidRPr="00CE734C">
        <w:rPr>
          <w:color w:val="auto"/>
          <w:sz w:val="16"/>
          <w:szCs w:val="16"/>
        </w:rPr>
        <w:tab/>
        <w:t>}</w:t>
      </w:r>
    </w:p>
    <w:p w14:paraId="1F33FBC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284FDE2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</w:p>
    <w:p w14:paraId="1B0A99F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else if(op_crear == "2"){</w:t>
      </w:r>
    </w:p>
    <w:p w14:paraId="00C0A49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caja.setTipo("donar");</w:t>
      </w:r>
    </w:p>
    <w:p w14:paraId="7977203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6A1C361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5753569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caja.setNombre_caja(nombre);  </w:t>
      </w:r>
    </w:p>
    <w:p w14:paraId="332D909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 xml:space="preserve">arch = user.getNombre() + caja.getNombre_caja() + caja.getTipo() + ".txt";   </w:t>
      </w:r>
    </w:p>
    <w:p w14:paraId="76117B8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 xml:space="preserve">remove(arch.c_str());   </w:t>
      </w:r>
    </w:p>
    <w:p w14:paraId="17BCAF2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arch = user.getNombre() + caja.getNombre_caja() + caja.getTipo(); </w:t>
      </w:r>
    </w:p>
    <w:p w14:paraId="3C974AB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 = "cajas" + user.getNombre() + ".txt";</w:t>
      </w:r>
    </w:p>
    <w:p w14:paraId="131B5F5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viejo.open(c, ios::in);</w:t>
      </w:r>
    </w:p>
    <w:p w14:paraId="1C25AAA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nuevo.open("auxiliar.txt", ios::out);</w:t>
      </w:r>
    </w:p>
    <w:p w14:paraId="6C0FBF6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if(viejo.is_open()){</w:t>
      </w:r>
    </w:p>
    <w:p w14:paraId="332E8EE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while(!viejo.eof()){</w:t>
      </w:r>
    </w:p>
    <w:p w14:paraId="1C2C646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viejo &gt;&gt; nom;</w:t>
      </w:r>
    </w:p>
    <w:p w14:paraId="6E15416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if (nom == arch){</w:t>
      </w:r>
    </w:p>
    <w:p w14:paraId="407BC34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cout &lt;&lt; "Registro borrado";</w:t>
      </w:r>
    </w:p>
    <w:p w14:paraId="6700063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encontrado = true;</w:t>
      </w:r>
    </w:p>
    <w:p w14:paraId="06FB2A0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6C87EAF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else{</w:t>
      </w:r>
    </w:p>
    <w:p w14:paraId="354CF35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nuevo &lt;&lt; nom &lt;&lt; endl;</w:t>
      </w:r>
    </w:p>
    <w:p w14:paraId="641F6DA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24BD6EF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viejo &gt;&gt; nom;</w:t>
      </w:r>
    </w:p>
    <w:p w14:paraId="1257ADE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48B7A0D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  <w:r w:rsidRPr="00CE734C">
        <w:rPr>
          <w:color w:val="auto"/>
          <w:sz w:val="16"/>
          <w:szCs w:val="16"/>
        </w:rPr>
        <w:tab/>
      </w:r>
    </w:p>
    <w:p w14:paraId="47A2C9E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viejo.close();</w:t>
      </w:r>
    </w:p>
    <w:p w14:paraId="4B285C5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nuevo.close();</w:t>
      </w:r>
    </w:p>
    <w:p w14:paraId="666A482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remove(c.c_str());</w:t>
      </w:r>
    </w:p>
    <w:p w14:paraId="165EA08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rename("auxiliar.txt", c.c_str());</w:t>
      </w:r>
    </w:p>
    <w:p w14:paraId="4741939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if (encontrado == false){</w:t>
      </w:r>
    </w:p>
    <w:p w14:paraId="39C7F04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</w:t>
      </w:r>
      <w:r w:rsidRPr="00CE734C">
        <w:rPr>
          <w:color w:val="auto"/>
          <w:sz w:val="16"/>
          <w:szCs w:val="16"/>
        </w:rPr>
        <w:tab/>
        <w:t>cout &lt;&lt; "Registro no encontrado" &lt;&lt; endl;</w:t>
      </w:r>
    </w:p>
    <w:p w14:paraId="465AC21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ab/>
      </w:r>
      <w:r w:rsidRPr="00CE734C">
        <w:rPr>
          <w:color w:val="auto"/>
          <w:sz w:val="16"/>
          <w:szCs w:val="16"/>
        </w:rPr>
        <w:tab/>
        <w:t>}</w:t>
      </w:r>
    </w:p>
    <w:p w14:paraId="22D5D45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003ECB9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else{</w:t>
      </w:r>
    </w:p>
    <w:p w14:paraId="04163BF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cout&lt;&lt;"Esa opción no existe";</w:t>
      </w:r>
    </w:p>
    <w:p w14:paraId="6407958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  </w:t>
      </w:r>
    </w:p>
    <w:p w14:paraId="12011F1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5013B43D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1EF6690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Cajas::mirar(Cajas caja, Usuarios user){</w:t>
      </w:r>
    </w:p>
    <w:p w14:paraId="6E289F8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system("cls");</w:t>
      </w:r>
    </w:p>
    <w:p w14:paraId="277C609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op_crear, nombre, arch, si;</w:t>
      </w:r>
    </w:p>
    <w:p w14:paraId="699298B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ifstream salida;</w:t>
      </w:r>
    </w:p>
    <w:p w14:paraId="37FA454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cout&lt;&lt;"\n 1 - Caja para mudar \n 2 - Caja para donar \n Ingrese opcion: ";</w:t>
      </w:r>
    </w:p>
    <w:p w14:paraId="173FAA1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cin&gt;&gt;op_crear;</w:t>
      </w:r>
    </w:p>
    <w:p w14:paraId="006D78F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if (op_crear == "1"){</w:t>
      </w:r>
    </w:p>
    <w:p w14:paraId="02C68D8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caja.setTipo("mudar");</w:t>
      </w:r>
    </w:p>
    <w:p w14:paraId="16310A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72660F0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505AFD7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caja.setNombre(nombre);  </w:t>
      </w:r>
    </w:p>
    <w:p w14:paraId="4DBB450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 xml:space="preserve">arch = user.getNombre() + caja.getNombre() + caja.getTipo() + ".txt";     </w:t>
      </w:r>
    </w:p>
    <w:p w14:paraId="245311B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salida.open(arch.c_str(), ios::in);</w:t>
      </w:r>
    </w:p>
    <w:p w14:paraId="21DBE8A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0C7957F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else if(op_crear == "2"){</w:t>
      </w:r>
    </w:p>
    <w:p w14:paraId="262F630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caja.setTipo("donar");</w:t>
      </w:r>
    </w:p>
    <w:p w14:paraId="02F729B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cout&lt;&lt;"Ingrese nombre de la caja: ";</w:t>
      </w:r>
    </w:p>
    <w:p w14:paraId="5F08E67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cin&gt;&gt;nombre;</w:t>
      </w:r>
    </w:p>
    <w:p w14:paraId="737F376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caja.setNombre(nombre);     </w:t>
      </w:r>
    </w:p>
    <w:p w14:paraId="727D742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 xml:space="preserve">arch = user.getNombre() + caja.getNombre() + caja.getTipo() + ".txt";   </w:t>
      </w:r>
    </w:p>
    <w:p w14:paraId="51DD372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salida.open(arch.c_str(), ios::in);</w:t>
      </w:r>
    </w:p>
    <w:p w14:paraId="2E99EEA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</w:p>
    <w:p w14:paraId="6265061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58A835A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else{</w:t>
      </w:r>
    </w:p>
    <w:p w14:paraId="481F9E4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cout&lt;&lt;"Esa opción no existe";</w:t>
      </w:r>
    </w:p>
    <w:p w14:paraId="0007529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  </w:t>
      </w:r>
      <w:r w:rsidRPr="00CE734C">
        <w:rPr>
          <w:color w:val="auto"/>
          <w:sz w:val="16"/>
          <w:szCs w:val="16"/>
        </w:rPr>
        <w:tab/>
      </w:r>
    </w:p>
    <w:p w14:paraId="33F789E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 xml:space="preserve">    cout &lt;&lt; "-----------" &lt;&lt; endl;</w:t>
      </w:r>
    </w:p>
    <w:p w14:paraId="3A7214B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while(getline(salida, si)){</w:t>
      </w:r>
    </w:p>
    <w:p w14:paraId="4592C2D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cout&lt;&lt;si&lt;&lt;endl;</w:t>
      </w:r>
    </w:p>
    <w:p w14:paraId="2A49C20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6AA5F73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 &lt;&lt; "-----------" &lt;&lt; endl;</w:t>
      </w:r>
    </w:p>
    <w:p w14:paraId="7C09BCF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salida.close();</w:t>
      </w:r>
    </w:p>
    <w:p w14:paraId="1CA239B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168D55D6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4722AE3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Cajas::cant_cajas(Cajas caja, Usuarios user){</w:t>
      </w:r>
    </w:p>
    <w:p w14:paraId="1883162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</w:p>
    <w:p w14:paraId="77F6A92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si, c;</w:t>
      </w:r>
    </w:p>
    <w:p w14:paraId="4CC3C06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ifstream salida;</w:t>
      </w:r>
    </w:p>
    <w:p w14:paraId="0CB88EF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 = "cajas" + user.getNombre();</w:t>
      </w:r>
    </w:p>
    <w:p w14:paraId="1F51CDB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salida.open(c + ".txt", ios::in);</w:t>
      </w:r>
    </w:p>
    <w:p w14:paraId="204D7E2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cout &lt;&lt; "-----------" &lt;&lt; endl;</w:t>
      </w:r>
    </w:p>
    <w:p w14:paraId="57ECAEF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while(getline(salida, si)){</w:t>
      </w:r>
    </w:p>
    <w:p w14:paraId="2E01716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cout&lt;&lt;si&lt;&lt;endl;</w:t>
      </w:r>
    </w:p>
    <w:p w14:paraId="086777C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046B939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 &lt;&lt; "-----------" &lt;&lt; endl;</w:t>
      </w:r>
    </w:p>
    <w:p w14:paraId="2E0AEB5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salida.close();</w:t>
      </w:r>
    </w:p>
    <w:p w14:paraId="73F250D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</w:p>
    <w:p w14:paraId="3215820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7E2A5308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38C049D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//MÉTODOS - ELEMENTOS -----------------------------------------------------------------------------------------------------------------------------------------</w:t>
      </w:r>
    </w:p>
    <w:p w14:paraId="43DDF20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bool verificarentero(string num1)</w:t>
      </w:r>
    </w:p>
    <w:p w14:paraId="349BF65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{</w:t>
      </w:r>
    </w:p>
    <w:p w14:paraId="5E45B5E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try</w:t>
      </w:r>
    </w:p>
    <w:p w14:paraId="336134E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{</w:t>
      </w:r>
    </w:p>
    <w:p w14:paraId="3336E8F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int num2;</w:t>
      </w:r>
    </w:p>
    <w:p w14:paraId="5C94394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num2 = stoi(num1);</w:t>
      </w:r>
    </w:p>
    <w:p w14:paraId="3D6621B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return true;</w:t>
      </w:r>
    </w:p>
    <w:p w14:paraId="12279FC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15286CC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 xml:space="preserve">    catch (...)</w:t>
      </w:r>
    </w:p>
    <w:p w14:paraId="4AE1FAF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{</w:t>
      </w:r>
    </w:p>
    <w:p w14:paraId="5A64B19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cout &lt;&lt; "Error, ingrese un entero" &lt;&lt; '\n';</w:t>
      </w:r>
    </w:p>
    <w:p w14:paraId="63FCBC2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return false;</w:t>
      </w:r>
    </w:p>
    <w:p w14:paraId="71C9F72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6C1BAA1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7C586E2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};</w:t>
      </w:r>
    </w:p>
    <w:p w14:paraId="67867A26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2D08F59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Elementos::crear(Elementos elemento1, Cajas caja, Usuarios user){</w:t>
      </w:r>
    </w:p>
    <w:p w14:paraId="4BC3AB3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system("cls");</w:t>
      </w:r>
      <w:r w:rsidRPr="00CE734C">
        <w:rPr>
          <w:color w:val="auto"/>
          <w:sz w:val="16"/>
          <w:szCs w:val="16"/>
        </w:rPr>
        <w:tab/>
      </w:r>
    </w:p>
    <w:p w14:paraId="2C8CC17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ofstream archivo;</w:t>
      </w:r>
    </w:p>
    <w:p w14:paraId="2EE5B8B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cant_elementos, elemento, arch;</w:t>
      </w:r>
    </w:p>
    <w:p w14:paraId="3DEBDB7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int numero;</w:t>
      </w:r>
    </w:p>
    <w:p w14:paraId="1C4FF4D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arch = user.getNombre() + caja.getNombre_caja() + caja.getTipo() + ".txt";</w:t>
      </w:r>
    </w:p>
    <w:p w14:paraId="426FEEC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archivo.open(arch.c_str(), ios::app); </w:t>
      </w:r>
    </w:p>
    <w:p w14:paraId="5B286E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cout&lt;&lt;"¿Cuantos elementos quiere ingresar?: ";</w:t>
      </w:r>
    </w:p>
    <w:p w14:paraId="391DA08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cin&gt;&gt;cant_elementos;</w:t>
      </w:r>
    </w:p>
    <w:p w14:paraId="40A31E6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verificarentero(cant_elementos);</w:t>
      </w:r>
    </w:p>
    <w:p w14:paraId="4CD1147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numero = stoi(cant_elementos);</w:t>
      </w:r>
    </w:p>
    <w:p w14:paraId="0C0B70B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if (numero &gt; 15){</w:t>
      </w:r>
    </w:p>
    <w:p w14:paraId="2DF0525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  <w:r w:rsidRPr="00CE734C">
        <w:rPr>
          <w:color w:val="auto"/>
          <w:sz w:val="16"/>
          <w:szCs w:val="16"/>
        </w:rPr>
        <w:tab/>
        <w:t>cout &lt;&lt; "No se puede agregar mas de 15 elementos a la vez";</w:t>
      </w:r>
    </w:p>
    <w:p w14:paraId="77935AA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6B096EF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else{</w:t>
      </w:r>
    </w:p>
    <w:p w14:paraId="63F3D44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cout&lt;&lt;"Ingrese elemento: ";</w:t>
      </w:r>
    </w:p>
    <w:p w14:paraId="1C235EB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for (int i=0; i&lt;numero; i++){</w:t>
      </w:r>
    </w:p>
    <w:p w14:paraId="13F571C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cin&gt;&gt;elemento;</w:t>
      </w:r>
    </w:p>
    <w:p w14:paraId="4A1B2E0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archivo&lt;&lt;elemento&lt;&lt;endl;</w:t>
      </w:r>
    </w:p>
    <w:p w14:paraId="0FC1554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</w:p>
    <w:p w14:paraId="06F1480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</w:p>
    <w:p w14:paraId="7164259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archivo.close();</w:t>
      </w:r>
    </w:p>
    <w:p w14:paraId="2A02891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3E52079B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BFA8D6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void Elementos::borrar(Elementos elemento1, Cajas caja, Usuarios user){</w:t>
      </w:r>
    </w:p>
    <w:p w14:paraId="060F052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ab/>
        <w:t>system("cls");</w:t>
      </w:r>
      <w:r w:rsidRPr="00CE734C">
        <w:rPr>
          <w:color w:val="auto"/>
          <w:sz w:val="16"/>
          <w:szCs w:val="16"/>
        </w:rPr>
        <w:tab/>
      </w:r>
    </w:p>
    <w:p w14:paraId="094487B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string objeto, ele, arch;</w:t>
      </w:r>
    </w:p>
    <w:p w14:paraId="2516A72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bool encontrado = false;</w:t>
      </w:r>
    </w:p>
    <w:p w14:paraId="71178E2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ifstream viejo;</w:t>
      </w:r>
    </w:p>
    <w:p w14:paraId="2FB5929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ofstream nuevo;    </w:t>
      </w:r>
    </w:p>
    <w:p w14:paraId="63C465D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arch = user.getNombre() + caja.getNombre_caja() + caja.getTipo() + ".txt";</w:t>
      </w:r>
    </w:p>
    <w:p w14:paraId="0084E16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viejo.open(arch, ios::in);</w:t>
      </w:r>
    </w:p>
    <w:p w14:paraId="04C7C12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nuevo.open("auxiliar.txt", ios::out);</w:t>
      </w:r>
    </w:p>
    <w:p w14:paraId="7E4A9AE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cout&lt;&lt;"Ingrese elemento a borrar: ";</w:t>
      </w:r>
    </w:p>
    <w:p w14:paraId="0F24DD0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cin&gt;&gt;objeto;</w:t>
      </w:r>
    </w:p>
    <w:p w14:paraId="143F1E3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if(viejo.is_open()){</w:t>
      </w:r>
    </w:p>
    <w:p w14:paraId="54762BC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while(!viejo.eof()){</w:t>
      </w:r>
    </w:p>
    <w:p w14:paraId="547AFD7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viejo &gt;&gt; ele;</w:t>
      </w:r>
    </w:p>
    <w:p w14:paraId="0D5A753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if (ele == objeto){</w:t>
      </w:r>
    </w:p>
    <w:p w14:paraId="6250185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cout &lt;&lt; "Registro borrado" &lt;&lt; endl;</w:t>
      </w:r>
    </w:p>
    <w:p w14:paraId="35C2E5D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//encontrado = true;</w:t>
      </w:r>
    </w:p>
    <w:p w14:paraId="10F895A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2B9280D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else{</w:t>
      </w:r>
    </w:p>
    <w:p w14:paraId="2E646E2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nuevo &lt;&lt; ele &lt;&lt; endl;</w:t>
      </w:r>
    </w:p>
    <w:p w14:paraId="5DE37A2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7AD31BA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viejo &gt;&gt; ele;</w:t>
      </w:r>
    </w:p>
    <w:p w14:paraId="0FD82FC2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  <w:r w:rsidRPr="00CE734C">
        <w:rPr>
          <w:color w:val="auto"/>
          <w:sz w:val="16"/>
          <w:szCs w:val="16"/>
        </w:rPr>
        <w:tab/>
        <w:t>}</w:t>
      </w:r>
    </w:p>
    <w:p w14:paraId="73ACDC8C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</w:t>
      </w:r>
      <w:r w:rsidRPr="00CE734C">
        <w:rPr>
          <w:color w:val="auto"/>
          <w:sz w:val="16"/>
          <w:szCs w:val="16"/>
        </w:rPr>
        <w:tab/>
      </w:r>
    </w:p>
    <w:p w14:paraId="4995D41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viejo.close();</w:t>
      </w:r>
    </w:p>
    <w:p w14:paraId="13F6E35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nuevo.close();</w:t>
      </w:r>
    </w:p>
    <w:p w14:paraId="017CE1D8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remove(arch.c_str());</w:t>
      </w:r>
    </w:p>
    <w:p w14:paraId="2EF0CF65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rename("auxiliar.txt", arch.c_str());</w:t>
      </w:r>
    </w:p>
    <w:p w14:paraId="67512AC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/*if (encontrado == false){</w:t>
      </w:r>
    </w:p>
    <w:p w14:paraId="2FE439B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 xml:space="preserve">    cout &lt;&lt; "Registro no encontrado" &lt;&lt; endl;</w:t>
      </w:r>
    </w:p>
    <w:p w14:paraId="618773B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}*/</w:t>
      </w:r>
    </w:p>
    <w:p w14:paraId="246F9AA3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}</w:t>
      </w:r>
    </w:p>
    <w:p w14:paraId="688C208D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2C9AA0C" w14:textId="77777777" w:rsidR="00CE734C" w:rsidRPr="00CE734C" w:rsidRDefault="00CE734C" w:rsidP="00CE734C">
      <w:pPr>
        <w:rPr>
          <w:color w:val="auto"/>
          <w:sz w:val="16"/>
          <w:szCs w:val="16"/>
        </w:rPr>
      </w:pPr>
    </w:p>
    <w:p w14:paraId="6D8D6C9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lastRenderedPageBreak/>
        <w:t>//MAIN ------------------------------------------------------------------------------------------------------------------------------------------------------------</w:t>
      </w:r>
    </w:p>
    <w:p w14:paraId="658CD69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>int main(){</w:t>
      </w:r>
    </w:p>
    <w:p w14:paraId="67106B8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Usuarios user ("", "");</w:t>
      </w:r>
    </w:p>
    <w:p w14:paraId="7BFA786D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</w:r>
    </w:p>
    <w:p w14:paraId="52EAF1FF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string op_entrada;</w:t>
      </w:r>
    </w:p>
    <w:p w14:paraId="1A529BF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bool fin = false;</w:t>
      </w:r>
    </w:p>
    <w:p w14:paraId="6E36A59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</w:t>
      </w:r>
    </w:p>
    <w:p w14:paraId="417AFDD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while (fin == false){</w:t>
      </w:r>
    </w:p>
    <w:p w14:paraId="26695B0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cout&lt;&lt;" \n ----------------------- \n ¡Bienvenidos a Mudapp! \n 1 - Registrarse \n 2 - Iniciar sesion \n 3 - Salir \n Ingrese opcion: ";</w:t>
      </w:r>
    </w:p>
    <w:p w14:paraId="32D501C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cin&gt;&gt;op_entrada;</w:t>
      </w:r>
    </w:p>
    <w:p w14:paraId="30B286B7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if (op_entrada == "1"){</w:t>
      </w:r>
    </w:p>
    <w:p w14:paraId="4BE6D64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user.crear(user);</w:t>
      </w:r>
    </w:p>
    <w:p w14:paraId="71B7135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176D0D1B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if(op_entrada == "2"){</w:t>
      </w:r>
    </w:p>
    <w:p w14:paraId="4D9C6FE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</w:t>
      </w:r>
      <w:r w:rsidRPr="00CE734C">
        <w:rPr>
          <w:color w:val="auto"/>
          <w:sz w:val="16"/>
          <w:szCs w:val="16"/>
        </w:rPr>
        <w:tab/>
        <w:t>user.registrar(user);</w:t>
      </w:r>
    </w:p>
    <w:p w14:paraId="057D68AE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37258F70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 if(op_entrada == "3"){</w:t>
      </w:r>
    </w:p>
    <w:p w14:paraId="36FC865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cout &lt;&lt; "¡Nos vemos pronto!";</w:t>
      </w:r>
    </w:p>
    <w:p w14:paraId="10B9A7F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fin = true;</w:t>
      </w:r>
    </w:p>
    <w:p w14:paraId="3D6DA71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32AF0614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else{</w:t>
      </w:r>
    </w:p>
    <w:p w14:paraId="7F88EB01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    cout &lt;&lt; "Esa opcion no existe. Ingrese de nuevo.";</w:t>
      </w:r>
    </w:p>
    <w:p w14:paraId="42AC78FA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    }</w:t>
      </w:r>
    </w:p>
    <w:p w14:paraId="6DA9F32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 xml:space="preserve">    }</w:t>
      </w:r>
    </w:p>
    <w:p w14:paraId="2BE1DAF6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system("pause");</w:t>
      </w:r>
    </w:p>
    <w:p w14:paraId="1299E769" w14:textId="77777777" w:rsidR="00CE734C" w:rsidRPr="00CE734C" w:rsidRDefault="00CE734C" w:rsidP="00CE734C">
      <w:pPr>
        <w:rPr>
          <w:color w:val="auto"/>
          <w:sz w:val="16"/>
          <w:szCs w:val="16"/>
        </w:rPr>
      </w:pPr>
      <w:r w:rsidRPr="00CE734C">
        <w:rPr>
          <w:color w:val="auto"/>
          <w:sz w:val="16"/>
          <w:szCs w:val="16"/>
        </w:rPr>
        <w:tab/>
        <w:t>return 0;</w:t>
      </w:r>
      <w:r w:rsidRPr="00CE734C">
        <w:rPr>
          <w:color w:val="auto"/>
          <w:sz w:val="16"/>
          <w:szCs w:val="16"/>
        </w:rPr>
        <w:tab/>
      </w:r>
    </w:p>
    <w:p w14:paraId="06237DA3" w14:textId="354F6B08" w:rsidR="00CE734C" w:rsidRPr="00CE734C" w:rsidRDefault="00CE734C" w:rsidP="00CE734C">
      <w:pPr>
        <w:rPr>
          <w:color w:val="auto"/>
          <w:sz w:val="18"/>
          <w:szCs w:val="18"/>
        </w:rPr>
      </w:pPr>
      <w:r w:rsidRPr="00CE734C">
        <w:rPr>
          <w:color w:val="auto"/>
          <w:sz w:val="18"/>
          <w:szCs w:val="18"/>
        </w:rPr>
        <w:t>}</w:t>
      </w:r>
    </w:p>
    <w:sectPr w:rsidR="00CE734C" w:rsidRPr="00CE734C" w:rsidSect="0089714F"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6DCB" w14:textId="77777777" w:rsidR="00A53875" w:rsidRDefault="00A53875" w:rsidP="00C6554A">
      <w:pPr>
        <w:spacing w:before="0" w:after="0" w:line="240" w:lineRule="auto"/>
      </w:pPr>
      <w:r>
        <w:separator/>
      </w:r>
    </w:p>
  </w:endnote>
  <w:endnote w:type="continuationSeparator" w:id="0">
    <w:p w14:paraId="028FF131" w14:textId="77777777" w:rsidR="00A53875" w:rsidRDefault="00A5387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2655F" w14:textId="77777777" w:rsidR="00A53875" w:rsidRDefault="00A5387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D3F8270" w14:textId="77777777" w:rsidR="00A53875" w:rsidRDefault="00A5387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61C40FA"/>
    <w:multiLevelType w:val="hybridMultilevel"/>
    <w:tmpl w:val="144C214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6846BB"/>
    <w:multiLevelType w:val="hybridMultilevel"/>
    <w:tmpl w:val="4E24358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7832938">
    <w:abstractNumId w:val="9"/>
  </w:num>
  <w:num w:numId="2" w16cid:durableId="837575275">
    <w:abstractNumId w:val="8"/>
  </w:num>
  <w:num w:numId="3" w16cid:durableId="1588341252">
    <w:abstractNumId w:val="8"/>
  </w:num>
  <w:num w:numId="4" w16cid:durableId="1678190606">
    <w:abstractNumId w:val="9"/>
  </w:num>
  <w:num w:numId="5" w16cid:durableId="534466293">
    <w:abstractNumId w:val="13"/>
  </w:num>
  <w:num w:numId="6" w16cid:durableId="1653876143">
    <w:abstractNumId w:val="10"/>
  </w:num>
  <w:num w:numId="7" w16cid:durableId="144973245">
    <w:abstractNumId w:val="11"/>
  </w:num>
  <w:num w:numId="8" w16cid:durableId="1434210166">
    <w:abstractNumId w:val="7"/>
  </w:num>
  <w:num w:numId="9" w16cid:durableId="1012336616">
    <w:abstractNumId w:val="6"/>
  </w:num>
  <w:num w:numId="10" w16cid:durableId="1347754011">
    <w:abstractNumId w:val="5"/>
  </w:num>
  <w:num w:numId="11" w16cid:durableId="1421751651">
    <w:abstractNumId w:val="4"/>
  </w:num>
  <w:num w:numId="12" w16cid:durableId="407312442">
    <w:abstractNumId w:val="3"/>
  </w:num>
  <w:num w:numId="13" w16cid:durableId="14158286">
    <w:abstractNumId w:val="2"/>
  </w:num>
  <w:num w:numId="14" w16cid:durableId="359015425">
    <w:abstractNumId w:val="1"/>
  </w:num>
  <w:num w:numId="15" w16cid:durableId="1029070296">
    <w:abstractNumId w:val="0"/>
  </w:num>
  <w:num w:numId="16" w16cid:durableId="199127534">
    <w:abstractNumId w:val="12"/>
  </w:num>
  <w:num w:numId="17" w16cid:durableId="18820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22"/>
    <w:rsid w:val="00111322"/>
    <w:rsid w:val="002554CD"/>
    <w:rsid w:val="00293B83"/>
    <w:rsid w:val="002B4294"/>
    <w:rsid w:val="00333D0D"/>
    <w:rsid w:val="003D555A"/>
    <w:rsid w:val="00486039"/>
    <w:rsid w:val="004C049F"/>
    <w:rsid w:val="005000E2"/>
    <w:rsid w:val="0051785D"/>
    <w:rsid w:val="006A3CE7"/>
    <w:rsid w:val="00761001"/>
    <w:rsid w:val="0089714F"/>
    <w:rsid w:val="009679B1"/>
    <w:rsid w:val="00986062"/>
    <w:rsid w:val="00A53875"/>
    <w:rsid w:val="00C6554A"/>
    <w:rsid w:val="00CB0705"/>
    <w:rsid w:val="00CE734C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DD0BA"/>
  <w15:chartTrackingRefBased/>
  <w15:docId w15:val="{B93B0103-1576-4C6E-868E-5F4ED04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11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a%20Herrera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5</TotalTime>
  <Pages>19</Pages>
  <Words>2420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Herrera</dc:creator>
  <cp:keywords/>
  <dc:description/>
  <cp:lastModifiedBy>Natalia Herrera</cp:lastModifiedBy>
  <cp:revision>3</cp:revision>
  <dcterms:created xsi:type="dcterms:W3CDTF">2022-11-27T19:44:00Z</dcterms:created>
  <dcterms:modified xsi:type="dcterms:W3CDTF">2022-11-27T21:24:00Z</dcterms:modified>
</cp:coreProperties>
</file>